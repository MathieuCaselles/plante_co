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DC0126" w:rsidP="00DC0126">
      <w:pPr>
        <w:pStyle w:val="Titre"/>
        <w:jc w:val="center"/>
      </w:pPr>
      <w:proofErr w:type="spellStart"/>
      <w:r>
        <w:t>Connected</w:t>
      </w:r>
      <w:proofErr w:type="spellEnd"/>
      <w:r>
        <w:t xml:space="preserve"> </w:t>
      </w:r>
      <w:proofErr w:type="spellStart"/>
      <w:r>
        <w:t>Flowers</w:t>
      </w:r>
      <w:proofErr w:type="spellEnd"/>
    </w:p>
    <w:p w:rsidR="00DC0126" w:rsidRDefault="00DC0126" w:rsidP="00DC0126"/>
    <w:p w:rsidR="00DC0126" w:rsidRDefault="00DC0126" w:rsidP="00DC0126"/>
    <w:p w:rsidR="00DC0126" w:rsidRDefault="00DC0126" w:rsidP="00585B99">
      <w:pPr>
        <w:pStyle w:val="Titre1"/>
      </w:pPr>
      <w:r>
        <w:t>Membres du groupe</w:t>
      </w:r>
    </w:p>
    <w:p w:rsidR="00DC0126" w:rsidRDefault="00DC0126" w:rsidP="00DC0126"/>
    <w:p w:rsidR="00DC0126" w:rsidRDefault="00585B99" w:rsidP="00DC0126">
      <w:r>
        <w:t xml:space="preserve">Notre groupe est composé de Mathieu </w:t>
      </w:r>
      <w:proofErr w:type="spellStart"/>
      <w:r>
        <w:t>Caselles</w:t>
      </w:r>
      <w:proofErr w:type="spellEnd"/>
      <w:r>
        <w:t xml:space="preserve">, Hugo Six et Jules Vendée. </w:t>
      </w:r>
    </w:p>
    <w:p w:rsidR="00585B99" w:rsidRDefault="00585B99" w:rsidP="00DC0126"/>
    <w:p w:rsidR="00585B99" w:rsidRDefault="00585B99" w:rsidP="00585B99">
      <w:pPr>
        <w:pStyle w:val="Titre1"/>
      </w:pPr>
      <w:r>
        <w:t>Répartition des tâches</w:t>
      </w:r>
    </w:p>
    <w:p w:rsidR="00DC0126" w:rsidRPr="00DC0126" w:rsidRDefault="00DC0126" w:rsidP="00DC0126"/>
    <w:p w:rsidR="00DC0126" w:rsidRDefault="00585B99" w:rsidP="00DC0126">
      <w:r>
        <w:t>Nous avons réparti les tâches principales comme ceci :</w:t>
      </w:r>
    </w:p>
    <w:p w:rsidR="00585B99" w:rsidRDefault="00FA7059" w:rsidP="00585B99">
      <w:pPr>
        <w:pStyle w:val="Paragraphedeliste"/>
        <w:numPr>
          <w:ilvl w:val="0"/>
          <w:numId w:val="30"/>
        </w:numPr>
      </w:pPr>
      <w:r>
        <w:t>Hugo : Application</w:t>
      </w:r>
    </w:p>
    <w:p w:rsidR="00585B99" w:rsidRDefault="00FA7059" w:rsidP="00585B99">
      <w:pPr>
        <w:pStyle w:val="Paragraphedeliste"/>
        <w:numPr>
          <w:ilvl w:val="0"/>
          <w:numId w:val="30"/>
        </w:numPr>
      </w:pPr>
      <w:r>
        <w:t>Mathieu : IOT</w:t>
      </w:r>
    </w:p>
    <w:p w:rsidR="00585B99" w:rsidRDefault="00585B99" w:rsidP="00585B99">
      <w:pPr>
        <w:pStyle w:val="Paragraphedeliste"/>
        <w:numPr>
          <w:ilvl w:val="0"/>
          <w:numId w:val="30"/>
        </w:numPr>
      </w:pPr>
      <w:r>
        <w:t>Jules : Base de données</w:t>
      </w:r>
    </w:p>
    <w:p w:rsidR="00585B99" w:rsidRDefault="00FA7059" w:rsidP="00FA7059">
      <w:pPr>
        <w:ind w:firstLine="360"/>
      </w:pPr>
      <w:r>
        <w:t xml:space="preserve">Une fois nos travaux respectifs avancés nous avons tout mis en commun et finis le projet ensemble (Connexion base de données – IOT </w:t>
      </w:r>
      <w:r>
        <w:t xml:space="preserve">– </w:t>
      </w:r>
      <w:r>
        <w:t>application, rapport, présentation).</w:t>
      </w:r>
    </w:p>
    <w:p w:rsidR="00FA7059" w:rsidRDefault="00FA7059" w:rsidP="00585B99"/>
    <w:p w:rsidR="00585B99" w:rsidRDefault="00585B99" w:rsidP="00585B99">
      <w:pPr>
        <w:pStyle w:val="Titre1"/>
      </w:pPr>
      <w:r>
        <w:t xml:space="preserve">Contribution, difficultés et </w:t>
      </w:r>
      <w:r w:rsidR="008661BE">
        <w:t>matériel</w:t>
      </w:r>
    </w:p>
    <w:p w:rsidR="00DC0126" w:rsidRDefault="00DC0126" w:rsidP="00DC0126"/>
    <w:p w:rsidR="00FA7059" w:rsidRDefault="00FA7059" w:rsidP="00FA7059">
      <w:pPr>
        <w:pStyle w:val="Paragraphedeliste"/>
        <w:numPr>
          <w:ilvl w:val="0"/>
          <w:numId w:val="32"/>
        </w:numPr>
      </w:pPr>
      <w:r>
        <w:t>Hugo Six</w:t>
      </w:r>
    </w:p>
    <w:p w:rsidR="00FA7059" w:rsidRDefault="00FA7059" w:rsidP="00FA7059">
      <w:pPr>
        <w:pStyle w:val="Paragraphedeliste"/>
      </w:pPr>
    </w:p>
    <w:p w:rsidR="00FA7059" w:rsidRDefault="00FA7059" w:rsidP="00FA7059">
      <w:pPr>
        <w:pStyle w:val="Paragraphedeliste"/>
      </w:pPr>
    </w:p>
    <w:p w:rsidR="00FA7059" w:rsidRDefault="00FA7059" w:rsidP="00585B99">
      <w:pPr>
        <w:pStyle w:val="Paragraphedeliste"/>
        <w:numPr>
          <w:ilvl w:val="0"/>
          <w:numId w:val="32"/>
        </w:numPr>
      </w:pPr>
      <w:r>
        <w:t xml:space="preserve">Mathieu </w:t>
      </w:r>
      <w:proofErr w:type="spellStart"/>
      <w:r>
        <w:t>Caselles</w:t>
      </w:r>
      <w:proofErr w:type="spellEnd"/>
    </w:p>
    <w:p w:rsidR="00FA7059" w:rsidRDefault="00FA7059" w:rsidP="00FA7059">
      <w:pPr>
        <w:pStyle w:val="Paragraphedeliste"/>
      </w:pPr>
    </w:p>
    <w:p w:rsidR="00FA7059" w:rsidRDefault="00FA7059" w:rsidP="00FA7059">
      <w:pPr>
        <w:pStyle w:val="Paragraphedeliste"/>
      </w:pPr>
    </w:p>
    <w:p w:rsidR="00FA7059" w:rsidRDefault="00FA7059" w:rsidP="00FA7059">
      <w:pPr>
        <w:pStyle w:val="Paragraphedeliste"/>
        <w:numPr>
          <w:ilvl w:val="0"/>
          <w:numId w:val="32"/>
        </w:numPr>
      </w:pPr>
      <w:r>
        <w:t>Jules Vendée</w:t>
      </w:r>
    </w:p>
    <w:p w:rsidR="00FA7059" w:rsidRPr="00DC0126" w:rsidRDefault="00FA7059" w:rsidP="00FA7059">
      <w:pPr>
        <w:pStyle w:val="Paragraphedeliste"/>
      </w:pPr>
    </w:p>
    <w:p w:rsidR="008661BE" w:rsidRDefault="00585B99" w:rsidP="00585B99">
      <w:pPr>
        <w:ind w:firstLine="360"/>
      </w:pPr>
      <w:r>
        <w:t xml:space="preserve">Ma mission principale dans ce projet était de créer et d’alimenter la base de données. J’ai choisi d’utiliser SQL puisque j’ai participé au </w:t>
      </w:r>
      <w:proofErr w:type="spellStart"/>
      <w:r>
        <w:t>Ydays</w:t>
      </w:r>
      <w:proofErr w:type="spellEnd"/>
      <w:r>
        <w:t xml:space="preserve"> SQL au cours de l’année</w:t>
      </w:r>
      <w:r w:rsidR="00FA7059">
        <w:t> ; c’est donc le langage de base de données que je ma</w:t>
      </w:r>
      <w:r w:rsidR="008661BE">
        <w:t>î</w:t>
      </w:r>
      <w:r w:rsidR="00FA7059">
        <w:t>trise le plus</w:t>
      </w:r>
      <w:r>
        <w:t xml:space="preserve">. </w:t>
      </w:r>
    </w:p>
    <w:p w:rsidR="00DC0126" w:rsidRDefault="00585B99" w:rsidP="00585B99">
      <w:pPr>
        <w:ind w:firstLine="360"/>
      </w:pPr>
      <w:bookmarkStart w:id="0" w:name="_GoBack"/>
      <w:bookmarkEnd w:id="0"/>
      <w:r>
        <w:t xml:space="preserve">La difficulté de ma partie était de faire en sorte que mon code soit en corrélation avec </w:t>
      </w:r>
      <w:r w:rsidR="00FA7059">
        <w:t>les paramètres de l’IOT et de l’application, notamment pour les types de données. Une fois ma base de données créée et alimentée, j’ai apporté mon aide pour les autres parties du projet.</w:t>
      </w:r>
    </w:p>
    <w:p w:rsidR="00FA7059" w:rsidRDefault="00FA7059" w:rsidP="00585B99">
      <w:pPr>
        <w:ind w:firstLine="360"/>
      </w:pPr>
    </w:p>
    <w:p w:rsidR="00585B99" w:rsidRPr="00DC0126" w:rsidRDefault="00585B99" w:rsidP="00DC0126"/>
    <w:p w:rsidR="000A0F9B" w:rsidRDefault="000A0F9B" w:rsidP="00DC0126"/>
    <w:sectPr w:rsidR="000A0F9B" w:rsidSect="00CC510D">
      <w:footerReference w:type="defaul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3C2" w:rsidRDefault="004133C2">
      <w:pPr>
        <w:spacing w:after="0" w:line="240" w:lineRule="auto"/>
      </w:pPr>
      <w:r>
        <w:separator/>
      </w:r>
    </w:p>
  </w:endnote>
  <w:endnote w:type="continuationSeparator" w:id="0">
    <w:p w:rsidR="004133C2" w:rsidRDefault="0041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3C2" w:rsidRDefault="004133C2">
      <w:pPr>
        <w:spacing w:after="0" w:line="240" w:lineRule="auto"/>
      </w:pPr>
      <w:r>
        <w:separator/>
      </w:r>
    </w:p>
  </w:footnote>
  <w:footnote w:type="continuationSeparator" w:id="0">
    <w:p w:rsidR="004133C2" w:rsidRDefault="00413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17F8C"/>
    <w:multiLevelType w:val="hybridMultilevel"/>
    <w:tmpl w:val="D5C692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F15F3"/>
    <w:multiLevelType w:val="hybridMultilevel"/>
    <w:tmpl w:val="3CA88B0E"/>
    <w:lvl w:ilvl="0" w:tplc="07EC324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B706DD"/>
    <w:multiLevelType w:val="hybridMultilevel"/>
    <w:tmpl w:val="105E3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DA922D7"/>
    <w:multiLevelType w:val="hybridMultilevel"/>
    <w:tmpl w:val="EB2C7E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9"/>
  </w:num>
  <w:num w:numId="29">
    <w:abstractNumId w:val="11"/>
  </w:num>
  <w:num w:numId="30">
    <w:abstractNumId w:val="1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6"/>
    <w:rsid w:val="000A0F9B"/>
    <w:rsid w:val="00123E1E"/>
    <w:rsid w:val="0013591F"/>
    <w:rsid w:val="00216BF8"/>
    <w:rsid w:val="0024640E"/>
    <w:rsid w:val="002C1B16"/>
    <w:rsid w:val="004133C2"/>
    <w:rsid w:val="00585B99"/>
    <w:rsid w:val="005D0F8F"/>
    <w:rsid w:val="007238C4"/>
    <w:rsid w:val="00771F16"/>
    <w:rsid w:val="0078294C"/>
    <w:rsid w:val="008063F1"/>
    <w:rsid w:val="008661BE"/>
    <w:rsid w:val="00893A7C"/>
    <w:rsid w:val="008B6008"/>
    <w:rsid w:val="00971DEC"/>
    <w:rsid w:val="00B64B70"/>
    <w:rsid w:val="00B66857"/>
    <w:rsid w:val="00BA3B94"/>
    <w:rsid w:val="00C07BE9"/>
    <w:rsid w:val="00CC510D"/>
    <w:rsid w:val="00DC0126"/>
    <w:rsid w:val="00F9577D"/>
    <w:rsid w:val="00FA7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4B4C"/>
  <w15:chartTrackingRefBased/>
  <w15:docId w15:val="{2815CBF7-EFA1-44F2-928D-B1B8F443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585B99"/>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B9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semiHidden/>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Accentuation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semiHidden/>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Paragraphedeliste">
    <w:name w:val="List Paragraph"/>
    <w:basedOn w:val="Normal"/>
    <w:uiPriority w:val="34"/>
    <w:unhideWhenUsed/>
    <w:qFormat/>
    <w:rsid w:val="0058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AppData\Roaming\Microsoft\Templates\Conception%20Spec%20(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Conception Spec (vierge).dotx</Template>
  <TotalTime>31</TotalTime>
  <Pages>2</Pages>
  <Words>157</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dc:creator>
  <cp:keywords/>
  <dc:description/>
  <cp:lastModifiedBy>VENDEE Jules</cp:lastModifiedBy>
  <cp:revision>2</cp:revision>
  <dcterms:created xsi:type="dcterms:W3CDTF">2019-06-11T11:21:00Z</dcterms:created>
  <dcterms:modified xsi:type="dcterms:W3CDTF">2019-06-11T11:52:00Z</dcterms:modified>
</cp:coreProperties>
</file>